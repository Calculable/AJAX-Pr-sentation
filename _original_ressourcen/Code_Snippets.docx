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26232" w14:textId="77777777" w:rsidR="00D250F5" w:rsidRPr="00226739" w:rsidRDefault="00F1703A" w:rsidP="001F7FFB">
      <w:pPr>
        <w:pStyle w:val="Titel"/>
        <w:pBdr>
          <w:bottom w:val="single" w:sz="48" w:space="3" w:color="FF7A00" w:themeColor="accent1"/>
        </w:pBdr>
      </w:pPr>
      <w:r w:rsidRPr="00226739">
        <w:t xml:space="preserve">Übungshilfe: Code </w:t>
      </w:r>
      <w:proofErr w:type="spellStart"/>
      <w:r w:rsidRPr="00226739">
        <w:t>Snippets</w:t>
      </w:r>
      <w:proofErr w:type="spellEnd"/>
    </w:p>
    <w:p w14:paraId="7BCDD2AE" w14:textId="222FD2FA" w:rsidR="001F7FFB" w:rsidRPr="00226739" w:rsidRDefault="001F7FFB" w:rsidP="001F7FFB">
      <w:pPr>
        <w:pStyle w:val="berschrift1"/>
        <w:rPr>
          <w:sz w:val="28"/>
        </w:rPr>
      </w:pPr>
      <w:r w:rsidRPr="00226739">
        <w:rPr>
          <w:sz w:val="28"/>
        </w:rPr>
        <w:t>AJAX</w:t>
      </w:r>
      <w:r w:rsidR="002100E3" w:rsidRPr="00226739">
        <w:rPr>
          <w:sz w:val="28"/>
        </w:rPr>
        <w:t>:</w:t>
      </w:r>
      <w:r w:rsidRPr="00226739">
        <w:rPr>
          <w:sz w:val="28"/>
        </w:rPr>
        <w:t xml:space="preserve"> GET-Call without jQuery</w:t>
      </w:r>
    </w:p>
    <w:p w14:paraId="22185818" w14:textId="77777777" w:rsidR="001F7FFB" w:rsidRDefault="001F7FFB" w:rsidP="001F7FFB">
      <w:pPr>
        <w:rPr>
          <w:lang w:val="en-US"/>
        </w:rPr>
      </w:pPr>
      <w:r>
        <w:rPr>
          <w:lang w:val="en-US"/>
        </w:rPr>
        <w:object w:dxaOrig="9060" w:dyaOrig="2180" w14:anchorId="31E80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09pt" o:ole="">
            <v:imagedata r:id="rId8" o:title=""/>
          </v:shape>
          <o:OLEObject Type="Embed" ProgID="Word.Document.12" ShapeID="_x0000_i1025" DrawAspect="Content" ObjectID="_1572430369" r:id="rId9">
            <o:FieldCodes>\s</o:FieldCodes>
          </o:OLEObject>
        </w:object>
      </w:r>
    </w:p>
    <w:p w14:paraId="1AF8665D" w14:textId="1FBD75F3" w:rsidR="001F7FFB" w:rsidRPr="00226739" w:rsidRDefault="001F7FFB" w:rsidP="001F7FFB">
      <w:pPr>
        <w:pStyle w:val="berschrift1"/>
        <w:rPr>
          <w:sz w:val="28"/>
        </w:rPr>
      </w:pPr>
      <w:r w:rsidRPr="00226739">
        <w:rPr>
          <w:sz w:val="28"/>
        </w:rPr>
        <w:t>AJAX</w:t>
      </w:r>
      <w:r w:rsidR="002100E3" w:rsidRPr="00226739">
        <w:rPr>
          <w:sz w:val="28"/>
        </w:rPr>
        <w:t>:</w:t>
      </w:r>
      <w:r w:rsidRPr="00226739">
        <w:rPr>
          <w:sz w:val="28"/>
        </w:rPr>
        <w:t xml:space="preserve"> GET-Call with jQuery</w:t>
      </w:r>
    </w:p>
    <w:bookmarkStart w:id="0" w:name="_MON_1572429690"/>
    <w:bookmarkEnd w:id="0"/>
    <w:p w14:paraId="467BC8DD" w14:textId="77777777" w:rsidR="001F7FFB" w:rsidRDefault="001F7FFB" w:rsidP="001F7FFB">
      <w:pPr>
        <w:rPr>
          <w:lang w:val="en-US"/>
        </w:rPr>
      </w:pPr>
      <w:r>
        <w:rPr>
          <w:lang w:val="en-US"/>
        </w:rPr>
        <w:object w:dxaOrig="9060" w:dyaOrig="1780" w14:anchorId="2E51EF74">
          <v:shape id="_x0000_i1026" type="#_x0000_t75" style="width:453pt;height:89pt" o:ole="">
            <v:imagedata r:id="rId10" o:title=""/>
          </v:shape>
          <o:OLEObject Type="Embed" ProgID="Word.Document.12" ShapeID="_x0000_i1026" DrawAspect="Content" ObjectID="_1572430370" r:id="rId11">
            <o:FieldCodes>\s</o:FieldCodes>
          </o:OLEObject>
        </w:object>
      </w:r>
    </w:p>
    <w:p w14:paraId="15D5A047" w14:textId="4262A1F0" w:rsidR="001F7FFB" w:rsidRPr="00226739" w:rsidRDefault="001F7FFB" w:rsidP="001F7FFB">
      <w:pPr>
        <w:pStyle w:val="berschrift1"/>
        <w:rPr>
          <w:sz w:val="28"/>
        </w:rPr>
      </w:pPr>
      <w:r w:rsidRPr="00226739">
        <w:rPr>
          <w:sz w:val="28"/>
        </w:rPr>
        <w:t>AJAX</w:t>
      </w:r>
      <w:r w:rsidR="002100E3" w:rsidRPr="00226739">
        <w:rPr>
          <w:sz w:val="28"/>
        </w:rPr>
        <w:t>:</w:t>
      </w:r>
      <w:r w:rsidRPr="00226739">
        <w:rPr>
          <w:sz w:val="28"/>
        </w:rPr>
        <w:t xml:space="preserve"> POST-Call with jQuery</w:t>
      </w:r>
    </w:p>
    <w:bookmarkStart w:id="1" w:name="_MON_1572429789"/>
    <w:bookmarkEnd w:id="1"/>
    <w:bookmarkStart w:id="2" w:name="_MON_1572429696"/>
    <w:bookmarkEnd w:id="2"/>
    <w:p w14:paraId="3F727D0A" w14:textId="77777777" w:rsidR="001F7FFB" w:rsidRPr="00F1703A" w:rsidRDefault="001F7FFB" w:rsidP="001F7FFB">
      <w:pPr>
        <w:rPr>
          <w:lang w:val="en-US"/>
        </w:rPr>
      </w:pPr>
      <w:r>
        <w:rPr>
          <w:lang w:val="en-US"/>
        </w:rPr>
        <w:object w:dxaOrig="9060" w:dyaOrig="1780" w14:anchorId="185BF163">
          <v:shape id="_x0000_i1027" type="#_x0000_t75" style="width:453pt;height:89pt" o:ole="">
            <v:imagedata r:id="rId12" o:title=""/>
          </v:shape>
          <o:OLEObject Type="Embed" ProgID="Word.Document.12" ShapeID="_x0000_i1027" DrawAspect="Content" ObjectID="_1572430371" r:id="rId13">
            <o:FieldCodes>\s</o:FieldCodes>
          </o:OLEObject>
        </w:object>
      </w:r>
    </w:p>
    <w:p w14:paraId="2633B9C8" w14:textId="6E0CED4E" w:rsidR="001F7FFB" w:rsidRPr="00226739" w:rsidRDefault="002100E3" w:rsidP="001F7FFB">
      <w:pPr>
        <w:pStyle w:val="berschrift1"/>
        <w:rPr>
          <w:sz w:val="28"/>
        </w:rPr>
      </w:pPr>
      <w:r w:rsidRPr="00226739">
        <w:rPr>
          <w:sz w:val="28"/>
        </w:rPr>
        <w:t>AJAX: LOAD</w:t>
      </w:r>
      <w:r w:rsidR="001F7FFB" w:rsidRPr="00226739">
        <w:rPr>
          <w:sz w:val="28"/>
        </w:rPr>
        <w:t xml:space="preserve"> with jQuery</w:t>
      </w:r>
    </w:p>
    <w:bookmarkStart w:id="3" w:name="_MON_1572429704"/>
    <w:bookmarkEnd w:id="3"/>
    <w:p w14:paraId="296AFCA2" w14:textId="77777777" w:rsidR="001F7FFB" w:rsidRDefault="001F7FFB" w:rsidP="001F7FFB">
      <w:pPr>
        <w:rPr>
          <w:lang w:val="en-US"/>
        </w:rPr>
      </w:pPr>
      <w:r>
        <w:rPr>
          <w:lang w:val="en-US"/>
        </w:rPr>
        <w:object w:dxaOrig="9060" w:dyaOrig="600" w14:anchorId="1A4817F1">
          <v:shape id="_x0000_i1028" type="#_x0000_t75" style="width:453pt;height:30pt" o:ole="">
            <v:imagedata r:id="rId14" o:title=""/>
          </v:shape>
          <o:OLEObject Type="Embed" ProgID="Word.Document.12" ShapeID="_x0000_i1028" DrawAspect="Content" ObjectID="_1572430372" r:id="rId15">
            <o:FieldCodes>\s</o:FieldCodes>
          </o:OLEObject>
        </w:object>
      </w:r>
    </w:p>
    <w:p w14:paraId="086A9791" w14:textId="00F8AB59" w:rsidR="001F7FFB" w:rsidRPr="00226739" w:rsidRDefault="001F7FFB" w:rsidP="001F7FFB">
      <w:pPr>
        <w:pStyle w:val="berschrift1"/>
        <w:rPr>
          <w:sz w:val="28"/>
        </w:rPr>
      </w:pPr>
      <w:r w:rsidRPr="00226739">
        <w:rPr>
          <w:sz w:val="28"/>
        </w:rPr>
        <w:t>AJAX</w:t>
      </w:r>
      <w:r w:rsidR="002100E3" w:rsidRPr="00226739">
        <w:rPr>
          <w:sz w:val="28"/>
        </w:rPr>
        <w:t>:</w:t>
      </w:r>
      <w:r w:rsidRPr="00226739">
        <w:rPr>
          <w:sz w:val="28"/>
        </w:rPr>
        <w:t xml:space="preserve"> with custom configuration</w:t>
      </w:r>
    </w:p>
    <w:bookmarkStart w:id="4" w:name="_MON_1572429774"/>
    <w:bookmarkEnd w:id="4"/>
    <w:bookmarkStart w:id="5" w:name="_MON_1572429716"/>
    <w:bookmarkEnd w:id="5"/>
    <w:p w14:paraId="7C453870" w14:textId="77777777" w:rsidR="001F7FFB" w:rsidRDefault="001F7FFB" w:rsidP="001F7FFB">
      <w:pPr>
        <w:rPr>
          <w:rFonts w:asciiTheme="majorHAnsi" w:eastAsiaTheme="majorEastAsia" w:hAnsiTheme="majorHAnsi" w:cstheme="majorBidi"/>
          <w:b/>
          <w:color w:val="454541" w:themeColor="text2" w:themeTint="E6"/>
          <w:sz w:val="30"/>
          <w:szCs w:val="30"/>
          <w:lang w:val="en-US"/>
        </w:rPr>
      </w:pPr>
      <w:r>
        <w:rPr>
          <w:lang w:val="en-US"/>
        </w:rPr>
        <w:object w:dxaOrig="9060" w:dyaOrig="2380" w14:anchorId="5ACB3C23">
          <v:shape id="_x0000_i1029" type="#_x0000_t75" style="width:453pt;height:119pt" o:ole="">
            <v:imagedata r:id="rId16" o:title=""/>
          </v:shape>
          <o:OLEObject Type="Embed" ProgID="Word.Document.12" ShapeID="_x0000_i1029" DrawAspect="Content" ObjectID="_1572430373" r:id="rId17">
            <o:FieldCodes>\s</o:FieldCodes>
          </o:OLEObject>
        </w:object>
      </w:r>
      <w:r>
        <w:br w:type="page"/>
      </w:r>
    </w:p>
    <w:p w14:paraId="06932BAF" w14:textId="77777777" w:rsidR="00F1703A" w:rsidRPr="00226739" w:rsidRDefault="00F1703A" w:rsidP="001F7FFB">
      <w:pPr>
        <w:pStyle w:val="berschrift1"/>
        <w:rPr>
          <w:sz w:val="28"/>
        </w:rPr>
      </w:pPr>
      <w:r w:rsidRPr="00226739">
        <w:rPr>
          <w:sz w:val="28"/>
        </w:rPr>
        <w:lastRenderedPageBreak/>
        <w:t>jQuery: Get input-field-value</w:t>
      </w:r>
    </w:p>
    <w:bookmarkStart w:id="6" w:name="_MON_1572428973"/>
    <w:bookmarkEnd w:id="6"/>
    <w:p w14:paraId="56FF89F3" w14:textId="77777777" w:rsidR="00F1703A" w:rsidRPr="00F1703A" w:rsidRDefault="00F1703A" w:rsidP="00F1703A">
      <w:r>
        <w:object w:dxaOrig="9060" w:dyaOrig="200" w14:anchorId="41CEDE69">
          <v:shape id="_x0000_i1030" type="#_x0000_t75" style="width:453pt;height:10pt" o:ole="">
            <v:imagedata r:id="rId18" o:title=""/>
          </v:shape>
          <o:OLEObject Type="Embed" ProgID="Word.Document.12" ShapeID="_x0000_i1030" DrawAspect="Content" ObjectID="_1572430374" r:id="rId19">
            <o:FieldCodes>\s</o:FieldCodes>
          </o:OLEObject>
        </w:object>
      </w:r>
    </w:p>
    <w:p w14:paraId="245C2405" w14:textId="77777777" w:rsidR="00F1703A" w:rsidRPr="00226739" w:rsidRDefault="00F1703A" w:rsidP="001F7FFB">
      <w:pPr>
        <w:pStyle w:val="berschrift1"/>
        <w:rPr>
          <w:sz w:val="28"/>
        </w:rPr>
      </w:pPr>
      <w:r w:rsidRPr="00226739">
        <w:rPr>
          <w:sz w:val="28"/>
        </w:rPr>
        <w:t>jQuery: Clear container-content</w:t>
      </w:r>
    </w:p>
    <w:p w14:paraId="7ED751FA" w14:textId="4B824780" w:rsidR="00F1703A" w:rsidRDefault="00F1703A" w:rsidP="00F1703A">
      <w:r>
        <w:object w:dxaOrig="9060" w:dyaOrig="400" w14:anchorId="383737DD">
          <v:shape id="_x0000_i1031" type="#_x0000_t75" style="width:453pt;height:20pt" o:ole="">
            <v:imagedata r:id="rId20" o:title=""/>
          </v:shape>
          <o:OLEObject Type="Embed" ProgID="Word.Document.12" ShapeID="_x0000_i1031" DrawAspect="Content" ObjectID="_1572430375" r:id="rId21">
            <o:FieldCodes>\s</o:FieldCodes>
          </o:OLEObject>
        </w:object>
      </w:r>
    </w:p>
    <w:p w14:paraId="2570D7A9" w14:textId="77777777" w:rsidR="00F1703A" w:rsidRPr="00226739" w:rsidRDefault="00F1703A" w:rsidP="001F7FFB">
      <w:pPr>
        <w:pStyle w:val="berschrift1"/>
        <w:rPr>
          <w:sz w:val="28"/>
        </w:rPr>
      </w:pPr>
      <w:r w:rsidRPr="00226739">
        <w:rPr>
          <w:sz w:val="28"/>
        </w:rPr>
        <w:t>jQuery: Add Event-Listener on Button</w:t>
      </w:r>
    </w:p>
    <w:p w14:paraId="750E4156" w14:textId="77777777" w:rsidR="00F1703A" w:rsidRDefault="00F1703A" w:rsidP="00F1703A">
      <w:pPr>
        <w:rPr>
          <w:lang w:val="en-US"/>
        </w:rPr>
      </w:pPr>
      <w:r>
        <w:rPr>
          <w:lang w:val="en-US"/>
        </w:rPr>
        <w:object w:dxaOrig="9060" w:dyaOrig="980" w14:anchorId="3C5EF1BF">
          <v:shape id="_x0000_i1032" type="#_x0000_t75" style="width:453pt;height:49pt" o:ole="">
            <v:imagedata r:id="rId22" o:title=""/>
          </v:shape>
          <o:OLEObject Type="Embed" ProgID="Word.Document.12" ShapeID="_x0000_i1032" DrawAspect="Content" ObjectID="_1572430376" r:id="rId23">
            <o:FieldCodes>\s</o:FieldCodes>
          </o:OLEObject>
        </w:object>
      </w:r>
    </w:p>
    <w:p w14:paraId="3EED835E" w14:textId="77777777" w:rsidR="00D250F5" w:rsidRPr="00226739" w:rsidRDefault="00F1703A" w:rsidP="001F7FFB">
      <w:pPr>
        <w:pStyle w:val="berschrift1"/>
        <w:rPr>
          <w:sz w:val="28"/>
        </w:rPr>
      </w:pPr>
      <w:r w:rsidRPr="00226739">
        <w:rPr>
          <w:sz w:val="28"/>
        </w:rPr>
        <w:t>jQuery: Create new HTML-Element (Paragraph)</w:t>
      </w:r>
    </w:p>
    <w:bookmarkStart w:id="7" w:name="_MON_1572429264"/>
    <w:bookmarkEnd w:id="7"/>
    <w:p w14:paraId="38D58231" w14:textId="77777777" w:rsidR="00D250F5" w:rsidRDefault="00F1703A">
      <w:pPr>
        <w:rPr>
          <w:lang w:val="en-US"/>
        </w:rPr>
      </w:pPr>
      <w:r>
        <w:rPr>
          <w:lang w:val="en-US"/>
        </w:rPr>
        <w:object w:dxaOrig="9060" w:dyaOrig="200" w14:anchorId="216D0C5F">
          <v:shape id="_x0000_i1033" type="#_x0000_t75" style="width:453pt;height:10pt" o:ole="">
            <v:imagedata r:id="rId24" o:title=""/>
          </v:shape>
          <o:OLEObject Type="Embed" ProgID="Word.Document.12" ShapeID="_x0000_i1033" DrawAspect="Content" ObjectID="_1572430377" r:id="rId25">
            <o:FieldCodes>\s</o:FieldCodes>
          </o:OLEObject>
        </w:object>
      </w:r>
    </w:p>
    <w:p w14:paraId="71F071DB" w14:textId="77777777" w:rsidR="00F1703A" w:rsidRPr="00226739" w:rsidRDefault="00F1703A" w:rsidP="001F7FFB">
      <w:pPr>
        <w:pStyle w:val="berschrift1"/>
        <w:rPr>
          <w:sz w:val="28"/>
        </w:rPr>
      </w:pPr>
      <w:r w:rsidRPr="00226739">
        <w:rPr>
          <w:sz w:val="28"/>
        </w:rPr>
        <w:t>jQuery: Create new HTML-Element (Button with Event Listener)</w:t>
      </w:r>
    </w:p>
    <w:p w14:paraId="304CD984" w14:textId="77777777" w:rsidR="00F1703A" w:rsidRDefault="00F1703A" w:rsidP="00F1703A">
      <w:pPr>
        <w:rPr>
          <w:lang w:val="en-US"/>
        </w:rPr>
      </w:pPr>
      <w:r>
        <w:rPr>
          <w:lang w:val="en-US"/>
        </w:rPr>
        <w:object w:dxaOrig="9060" w:dyaOrig="2180" w14:anchorId="6F806623">
          <v:shape id="_x0000_i1034" type="#_x0000_t75" style="width:453pt;height:109pt" o:ole="">
            <v:imagedata r:id="rId26" o:title=""/>
          </v:shape>
          <o:OLEObject Type="Embed" ProgID="Word.Document.12" ShapeID="_x0000_i1034" DrawAspect="Content" ObjectID="_1572430378" r:id="rId27">
            <o:FieldCodes>\s</o:FieldCodes>
          </o:OLEObject>
        </w:object>
      </w:r>
    </w:p>
    <w:p w14:paraId="0F4179A5" w14:textId="77777777" w:rsidR="00F1703A" w:rsidRPr="00226739" w:rsidRDefault="00F1703A" w:rsidP="001F7FFB">
      <w:pPr>
        <w:pStyle w:val="berschrift1"/>
        <w:rPr>
          <w:sz w:val="28"/>
        </w:rPr>
      </w:pPr>
      <w:r w:rsidRPr="00226739">
        <w:rPr>
          <w:sz w:val="28"/>
        </w:rPr>
        <w:t>Append HTML-Element to another HTML-Element</w:t>
      </w:r>
    </w:p>
    <w:bookmarkStart w:id="8" w:name="_MON_1572429372"/>
    <w:bookmarkEnd w:id="8"/>
    <w:p w14:paraId="5DE45681" w14:textId="77777777" w:rsidR="00F1703A" w:rsidRPr="00F1703A" w:rsidRDefault="00F1703A" w:rsidP="00F1703A">
      <w:pPr>
        <w:rPr>
          <w:lang w:val="en-US"/>
        </w:rPr>
      </w:pPr>
      <w:r>
        <w:rPr>
          <w:lang w:val="en-US"/>
        </w:rPr>
        <w:object w:dxaOrig="9060" w:dyaOrig="200" w14:anchorId="2BDB2D73">
          <v:shape id="_x0000_i1035" type="#_x0000_t75" style="width:453pt;height:10pt" o:ole="">
            <v:imagedata r:id="rId28" o:title=""/>
          </v:shape>
          <o:OLEObject Type="Embed" ProgID="Word.Document.12" ShapeID="_x0000_i1035" DrawAspect="Content" ObjectID="_1572430379" r:id="rId29">
            <o:FieldCodes>\s</o:FieldCodes>
          </o:OLEObject>
        </w:object>
      </w:r>
    </w:p>
    <w:p w14:paraId="646531BD" w14:textId="77777777" w:rsidR="00226739" w:rsidRPr="00240486" w:rsidRDefault="00226739" w:rsidP="00226739">
      <w:pPr>
        <w:shd w:val="clear" w:color="auto" w:fill="F5EDC0" w:themeFill="accent6" w:themeFillTint="66"/>
        <w:rPr>
          <w:rFonts w:asciiTheme="majorHAnsi" w:eastAsiaTheme="majorEastAsia" w:hAnsiTheme="majorHAnsi" w:cstheme="majorBidi"/>
          <w:b/>
          <w:color w:val="454541" w:themeColor="text2" w:themeTint="E6"/>
          <w:sz w:val="28"/>
          <w:szCs w:val="28"/>
          <w:lang w:val="en-US"/>
        </w:rPr>
      </w:pPr>
      <w:r w:rsidRPr="00240486">
        <w:rPr>
          <w:rFonts w:asciiTheme="majorHAnsi" w:eastAsiaTheme="majorEastAsia" w:hAnsiTheme="majorHAnsi" w:cstheme="majorBidi"/>
          <w:b/>
          <w:color w:val="454541" w:themeColor="text2" w:themeTint="E6"/>
          <w:sz w:val="28"/>
          <w:szCs w:val="28"/>
          <w:lang w:val="en-US"/>
        </w:rPr>
        <w:t xml:space="preserve">jQuery / AJAX </w:t>
      </w:r>
      <w:proofErr w:type="spellStart"/>
      <w:r w:rsidRPr="00240486">
        <w:rPr>
          <w:rFonts w:asciiTheme="majorHAnsi" w:eastAsiaTheme="majorEastAsia" w:hAnsiTheme="majorHAnsi" w:cstheme="majorBidi"/>
          <w:b/>
          <w:color w:val="454541" w:themeColor="text2" w:themeTint="E6"/>
          <w:sz w:val="28"/>
          <w:szCs w:val="28"/>
          <w:lang w:val="en-US"/>
        </w:rPr>
        <w:t>Referenz</w:t>
      </w:r>
      <w:proofErr w:type="spellEnd"/>
    </w:p>
    <w:p w14:paraId="1931FB26" w14:textId="77777777" w:rsidR="00226739" w:rsidRPr="00226739" w:rsidRDefault="00226739" w:rsidP="00226739">
      <w:pPr>
        <w:shd w:val="clear" w:color="auto" w:fill="F5EDC0" w:themeFill="accent6" w:themeFillTint="66"/>
        <w:rPr>
          <w:color w:val="000000" w:themeColor="text1"/>
          <w:lang w:val="en-US"/>
        </w:rPr>
      </w:pPr>
      <w:hyperlink r:id="rId30" w:history="1">
        <w:r w:rsidRPr="00226739">
          <w:rPr>
            <w:rStyle w:val="Link"/>
            <w:color w:val="000000" w:themeColor="text1"/>
            <w:lang w:val="en-US"/>
          </w:rPr>
          <w:t>https://www.w3schools.com/jquery/jquery_ref_ajax.asp</w:t>
        </w:r>
      </w:hyperlink>
    </w:p>
    <w:p w14:paraId="1BD7691C" w14:textId="77777777" w:rsidR="001F7FFB" w:rsidRPr="001F7FFB" w:rsidRDefault="001F7FFB" w:rsidP="001F7FFB">
      <w:pPr>
        <w:rPr>
          <w:lang w:val="en-US"/>
        </w:rPr>
      </w:pPr>
      <w:bookmarkStart w:id="9" w:name="_GoBack"/>
      <w:bookmarkEnd w:id="9"/>
    </w:p>
    <w:sectPr w:rsidR="001F7FFB" w:rsidRPr="001F7FFB" w:rsidSect="001F7FFB">
      <w:footerReference w:type="default" r:id="rId31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AC03E" w14:textId="77777777" w:rsidR="00B659F5" w:rsidRDefault="00B659F5">
      <w:pPr>
        <w:spacing w:after="0" w:line="240" w:lineRule="auto"/>
      </w:pPr>
      <w:r>
        <w:separator/>
      </w:r>
    </w:p>
  </w:endnote>
  <w:endnote w:type="continuationSeparator" w:id="0">
    <w:p w14:paraId="5B220CA9" w14:textId="77777777" w:rsidR="00B659F5" w:rsidRDefault="00B6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2A42D" w14:textId="77777777" w:rsidR="00D250F5" w:rsidRDefault="006B03A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4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50E50" w14:textId="77777777" w:rsidR="00B659F5" w:rsidRDefault="00B659F5">
      <w:pPr>
        <w:spacing w:after="0" w:line="240" w:lineRule="auto"/>
      </w:pPr>
      <w:r>
        <w:separator/>
      </w:r>
    </w:p>
  </w:footnote>
  <w:footnote w:type="continuationSeparator" w:id="0">
    <w:p w14:paraId="004310C0" w14:textId="77777777" w:rsidR="00B659F5" w:rsidRDefault="00B65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3A"/>
    <w:rsid w:val="001A5389"/>
    <w:rsid w:val="001F7FFB"/>
    <w:rsid w:val="002100E3"/>
    <w:rsid w:val="00226739"/>
    <w:rsid w:val="00240486"/>
    <w:rsid w:val="0036645B"/>
    <w:rsid w:val="006B03AB"/>
    <w:rsid w:val="00B659F5"/>
    <w:rsid w:val="00D250F5"/>
    <w:rsid w:val="00EF732A"/>
    <w:rsid w:val="00F1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EC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de-DE" w:eastAsia="ja-JP" w:bidi="de-DE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6645B"/>
  </w:style>
  <w:style w:type="paragraph" w:styleId="berschrift1">
    <w:name w:val="heading 1"/>
    <w:basedOn w:val="Standard"/>
    <w:next w:val="Standard"/>
    <w:link w:val="berschrift1Zchn"/>
    <w:uiPriority w:val="9"/>
    <w:qFormat/>
    <w:rsid w:val="001F7FFB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30"/>
      <w:szCs w:val="30"/>
      <w:lang w:val="en-US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1F7FFB"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1F7FFB"/>
    <w:rPr>
      <w:rFonts w:asciiTheme="majorHAnsi" w:eastAsiaTheme="majorEastAsia" w:hAnsiTheme="majorHAnsi" w:cstheme="majorBidi"/>
      <w:b/>
      <w:color w:val="454541" w:themeColor="text2" w:themeTint="E6"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7FFB"/>
    <w:rPr>
      <w:rFonts w:asciiTheme="majorHAnsi" w:eastAsiaTheme="majorEastAsia" w:hAnsiTheme="majorHAnsi" w:cstheme="majorBidi"/>
      <w:b/>
      <w:color w:val="454541" w:themeColor="text2" w:themeTint="E6"/>
      <w:sz w:val="30"/>
      <w:szCs w:val="30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666660" w:themeColor="text2" w:themeTint="BF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4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454541" w:themeColor="text2" w:themeTint="E6"/>
      <w:sz w:val="34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Link">
    <w:name w:val="Hyperlink"/>
    <w:basedOn w:val="Absatz-Standardschriftart"/>
    <w:uiPriority w:val="99"/>
    <w:unhideWhenUsed/>
    <w:rsid w:val="00226739"/>
    <w:rPr>
      <w:color w:val="34B6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emf"/><Relationship Id="rId21" Type="http://schemas.openxmlformats.org/officeDocument/2006/relationships/package" Target="embeddings/Microsoft_Word-Dokument7.docx"/><Relationship Id="rId22" Type="http://schemas.openxmlformats.org/officeDocument/2006/relationships/image" Target="media/image8.emf"/><Relationship Id="rId23" Type="http://schemas.openxmlformats.org/officeDocument/2006/relationships/package" Target="embeddings/Microsoft_Word-Dokument8.docx"/><Relationship Id="rId24" Type="http://schemas.openxmlformats.org/officeDocument/2006/relationships/image" Target="media/image9.emf"/><Relationship Id="rId25" Type="http://schemas.openxmlformats.org/officeDocument/2006/relationships/package" Target="embeddings/Microsoft_Word-Dokument9.docx"/><Relationship Id="rId26" Type="http://schemas.openxmlformats.org/officeDocument/2006/relationships/image" Target="media/image10.emf"/><Relationship Id="rId27" Type="http://schemas.openxmlformats.org/officeDocument/2006/relationships/package" Target="embeddings/Microsoft_Word-Dokument10.docx"/><Relationship Id="rId28" Type="http://schemas.openxmlformats.org/officeDocument/2006/relationships/image" Target="media/image11.emf"/><Relationship Id="rId29" Type="http://schemas.openxmlformats.org/officeDocument/2006/relationships/package" Target="embeddings/Microsoft_Word-Dokument11.docx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w3schools.com/jquery/jquery_ref_ajax.asp" TargetMode="Externa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package" Target="embeddings/Microsoft_Word-Dokument1.docx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33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package" Target="embeddings/Microsoft_Word-Dokument2.docx"/><Relationship Id="rId12" Type="http://schemas.openxmlformats.org/officeDocument/2006/relationships/image" Target="media/image3.emf"/><Relationship Id="rId13" Type="http://schemas.openxmlformats.org/officeDocument/2006/relationships/package" Target="embeddings/Microsoft_Word-Dokument3.docx"/><Relationship Id="rId14" Type="http://schemas.openxmlformats.org/officeDocument/2006/relationships/image" Target="media/image4.emf"/><Relationship Id="rId15" Type="http://schemas.openxmlformats.org/officeDocument/2006/relationships/package" Target="embeddings/Microsoft_Word-Dokument4.docx"/><Relationship Id="rId16" Type="http://schemas.openxmlformats.org/officeDocument/2006/relationships/image" Target="media/image5.emf"/><Relationship Id="rId17" Type="http://schemas.openxmlformats.org/officeDocument/2006/relationships/package" Target="embeddings/Microsoft_Word-Dokument5.docx"/><Relationship Id="rId18" Type="http://schemas.openxmlformats.org/officeDocument/2006/relationships/image" Target="media/image6.emf"/><Relationship Id="rId19" Type="http://schemas.openxmlformats.org/officeDocument/2006/relationships/package" Target="embeddings/Microsoft_Word-Dokument6.doc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n/Library/Containers/com.microsoft.Word/Data/Library/Caches/1031/TM10002069/Schreiben%20eines%20Tagebuchs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3479FE-A7BE-DA4D-A55D-D422E424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Schreiben eines Tagebuchs.dotx</Template>
  <TotalTime>0</TotalTime>
  <Pages>2</Pages>
  <Words>125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Huber</dc:creator>
  <cp:keywords/>
  <dc:description/>
  <cp:lastModifiedBy>Jan Huber</cp:lastModifiedBy>
  <cp:revision>4</cp:revision>
  <dcterms:created xsi:type="dcterms:W3CDTF">2017-11-17T12:01:00Z</dcterms:created>
  <dcterms:modified xsi:type="dcterms:W3CDTF">2017-11-17T12:25:00Z</dcterms:modified>
</cp:coreProperties>
</file>