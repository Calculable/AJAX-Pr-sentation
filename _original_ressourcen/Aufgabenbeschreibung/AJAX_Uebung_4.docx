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FAE8" w14:textId="1CC037CA" w:rsidR="00D250F5" w:rsidRPr="006B03AB" w:rsidRDefault="001F44FC">
      <w:pPr>
        <w:pStyle w:val="Titel"/>
      </w:pPr>
      <w:r>
        <w:t xml:space="preserve">AJAX – Übung </w:t>
      </w:r>
      <w:r w:rsidR="0061342C">
        <w:t>4</w:t>
      </w:r>
    </w:p>
    <w:p w14:paraId="6552E7CE" w14:textId="223F6FC2" w:rsidR="00E208EC" w:rsidRDefault="00E208EC">
      <w:r w:rsidRPr="00E208EC">
        <w:t xml:space="preserve">In dieser Liste finden Sie einige interessante API’s. </w:t>
      </w:r>
      <w:r>
        <w:t xml:space="preserve">Sie können gerne versuchen, mit den verschiedenen API’s zu spielen und herauszufinden, wie sie funktionieren. Aber Vorsicht: Viele API’s sind nicht öffentlich – versuchen Sie auch herauszufinden, welche </w:t>
      </w:r>
      <w:r>
        <w:t xml:space="preserve">Authentisierungs-Methoden </w:t>
      </w:r>
      <w:r>
        <w:t>und Pricing-Modelle verwendet werden.</w:t>
      </w:r>
    </w:p>
    <w:p w14:paraId="6A29DD66" w14:textId="7B807FF3" w:rsidR="006F3D6F" w:rsidRDefault="006F3D6F">
      <w:r>
        <w:t xml:space="preserve">Denken Sie daran, dass wegen der </w:t>
      </w:r>
      <w:r w:rsidRPr="006F3D6F">
        <w:t>Same-Origin-Policy</w:t>
      </w:r>
      <w:r>
        <w:t xml:space="preserve"> oftmals nicht direkt von JavaScript auf die API’s zugegriffen werden kann.</w:t>
      </w:r>
    </w:p>
    <w:p w14:paraId="11331C77" w14:textId="6DDA7B35" w:rsidR="00E208EC" w:rsidRDefault="00E208EC">
      <w:hyperlink r:id="rId7" w:history="1">
        <w:r w:rsidRPr="006712E9">
          <w:rPr>
            <w:rStyle w:val="Link"/>
          </w:rPr>
          <w:t>http://services.aonaware.com/DictService/DictService.asmx</w:t>
        </w:r>
      </w:hyperlink>
      <w:r>
        <w:br/>
      </w:r>
      <w:hyperlink r:id="rId8" w:history="1">
        <w:r w:rsidRPr="006712E9">
          <w:rPr>
            <w:rStyle w:val="Link"/>
          </w:rPr>
          <w:t>https://opendata.swiss/de/</w:t>
        </w:r>
      </w:hyperlink>
      <w:r>
        <w:br/>
      </w:r>
      <w:hyperlink r:id="rId9" w:history="1">
        <w:r w:rsidRPr="006712E9">
          <w:rPr>
            <w:rStyle w:val="Link"/>
          </w:rPr>
          <w:t>https://data.stadt-zuerich.ch/</w:t>
        </w:r>
      </w:hyperlink>
      <w:r>
        <w:br/>
      </w:r>
      <w:hyperlink r:id="rId10" w:history="1">
        <w:r w:rsidRPr="006712E9">
          <w:rPr>
            <w:rStyle w:val="Link"/>
          </w:rPr>
          <w:t>https://glosbe.com/a-api</w:t>
        </w:r>
      </w:hyperlink>
      <w:r>
        <w:br/>
      </w:r>
      <w:hyperlink r:id="rId11" w:history="1">
        <w:r w:rsidRPr="006712E9">
          <w:rPr>
            <w:rStyle w:val="Link"/>
          </w:rPr>
          <w:t>https://restcountries.eu</w:t>
        </w:r>
      </w:hyperlink>
      <w:r>
        <w:br/>
      </w:r>
      <w:hyperlink r:id="rId12" w:history="1">
        <w:r w:rsidRPr="006712E9">
          <w:rPr>
            <w:rStyle w:val="Link"/>
          </w:rPr>
          <w:t>http://www.wiewarm.ch/api/doc/index.html</w:t>
        </w:r>
      </w:hyperlink>
      <w:r>
        <w:br/>
      </w:r>
      <w:hyperlink r:id="rId13" w:history="1">
        <w:r w:rsidRPr="006712E9">
          <w:rPr>
            <w:rStyle w:val="Link"/>
          </w:rPr>
          <w:t>https://sunrise-sunset.org/api</w:t>
        </w:r>
      </w:hyperlink>
      <w:r>
        <w:br/>
      </w:r>
      <w:hyperlink r:id="rId14" w:history="1">
        <w:r w:rsidRPr="006712E9">
          <w:rPr>
            <w:rStyle w:val="Link"/>
          </w:rPr>
          <w:t>http://ulvis.net/s/developer.html</w:t>
        </w:r>
      </w:hyperlink>
      <w:r>
        <w:br/>
      </w:r>
      <w:hyperlink r:id="rId15" w:history="1">
        <w:r w:rsidRPr="006712E9">
          <w:rPr>
            <w:rStyle w:val="Link"/>
          </w:rPr>
          <w:t>https://www.wordsapi.com</w:t>
        </w:r>
      </w:hyperlink>
      <w:r>
        <w:br/>
      </w:r>
      <w:hyperlink r:id="rId16" w:history="1">
        <w:r w:rsidRPr="006712E9">
          <w:rPr>
            <w:rStyle w:val="Link"/>
          </w:rPr>
          <w:t>https://api.chucknorris.io</w:t>
        </w:r>
      </w:hyperlink>
      <w:r>
        <w:br/>
      </w:r>
      <w:hyperlink r:id="rId17" w:history="1">
        <w:r w:rsidRPr="006712E9">
          <w:rPr>
            <w:rStyle w:val="Link"/>
          </w:rPr>
          <w:t>http://thecatapi.com</w:t>
        </w:r>
      </w:hyperlink>
      <w:r>
        <w:br/>
      </w:r>
      <w:hyperlink r:id="rId18" w:history="1">
        <w:r w:rsidRPr="006712E9">
          <w:rPr>
            <w:rStyle w:val="Link"/>
          </w:rPr>
          <w:t>http://webknox.com/api</w:t>
        </w:r>
      </w:hyperlink>
    </w:p>
    <w:p w14:paraId="618A986C" w14:textId="77777777" w:rsidR="00E208EC" w:rsidRDefault="00E208EC"/>
    <w:p w14:paraId="63F17F77" w14:textId="77777777" w:rsidR="00E208EC" w:rsidRDefault="00E208EC"/>
    <w:p w14:paraId="1CF3CF20" w14:textId="77777777" w:rsidR="00E208EC" w:rsidRDefault="00E208EC"/>
    <w:p w14:paraId="4FD2FB5D" w14:textId="77777777" w:rsidR="00E208EC" w:rsidRDefault="00E208EC"/>
    <w:p w14:paraId="23DE8D06" w14:textId="77777777" w:rsidR="00E208EC" w:rsidRDefault="00E208EC"/>
    <w:p w14:paraId="211B3372" w14:textId="77777777" w:rsidR="00E208EC" w:rsidRDefault="00E208EC"/>
    <w:p w14:paraId="363C88DA" w14:textId="77777777" w:rsidR="00E208EC" w:rsidRDefault="00E208EC"/>
    <w:p w14:paraId="2DD2F77D" w14:textId="77777777" w:rsidR="00E208EC" w:rsidRDefault="00E208EC"/>
    <w:p w14:paraId="117CAEBB" w14:textId="71B5A061" w:rsidR="00D250F5" w:rsidRPr="006B03AB" w:rsidRDefault="00D250F5">
      <w:bookmarkStart w:id="0" w:name="_GoBack"/>
      <w:bookmarkEnd w:id="0"/>
    </w:p>
    <w:sectPr w:rsidR="00D250F5" w:rsidRPr="006B03AB">
      <w:footerReference w:type="default" r:id="rId19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A189D" w14:textId="77777777" w:rsidR="005D4200" w:rsidRDefault="005D4200">
      <w:pPr>
        <w:spacing w:after="0" w:line="240" w:lineRule="auto"/>
      </w:pPr>
      <w:r>
        <w:separator/>
      </w:r>
    </w:p>
  </w:endnote>
  <w:endnote w:type="continuationSeparator" w:id="0">
    <w:p w14:paraId="1A1A2B9A" w14:textId="77777777" w:rsidR="005D4200" w:rsidRDefault="005D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84EE2" w14:textId="77777777" w:rsidR="00D250F5" w:rsidRDefault="006B03A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D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98E54" w14:textId="77777777" w:rsidR="005D4200" w:rsidRDefault="005D4200">
      <w:pPr>
        <w:spacing w:after="0" w:line="240" w:lineRule="auto"/>
      </w:pPr>
      <w:r>
        <w:separator/>
      </w:r>
    </w:p>
  </w:footnote>
  <w:footnote w:type="continuationSeparator" w:id="0">
    <w:p w14:paraId="051333CE" w14:textId="77777777" w:rsidR="005D4200" w:rsidRDefault="005D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0D"/>
    <w:rsid w:val="000155C1"/>
    <w:rsid w:val="000751D7"/>
    <w:rsid w:val="000F4DC4"/>
    <w:rsid w:val="001A170D"/>
    <w:rsid w:val="001A51F8"/>
    <w:rsid w:val="001B7A85"/>
    <w:rsid w:val="001F44FC"/>
    <w:rsid w:val="00220019"/>
    <w:rsid w:val="002B3CC6"/>
    <w:rsid w:val="002C486F"/>
    <w:rsid w:val="002E3593"/>
    <w:rsid w:val="0033311B"/>
    <w:rsid w:val="0036645B"/>
    <w:rsid w:val="00491124"/>
    <w:rsid w:val="004A52A5"/>
    <w:rsid w:val="004F0D87"/>
    <w:rsid w:val="004F261F"/>
    <w:rsid w:val="00511D23"/>
    <w:rsid w:val="00563BA3"/>
    <w:rsid w:val="005D4200"/>
    <w:rsid w:val="0061342C"/>
    <w:rsid w:val="006B03AB"/>
    <w:rsid w:val="006F3D6F"/>
    <w:rsid w:val="00790EF7"/>
    <w:rsid w:val="0091055E"/>
    <w:rsid w:val="00A64677"/>
    <w:rsid w:val="00AE782E"/>
    <w:rsid w:val="00AF4FD7"/>
    <w:rsid w:val="00BC3934"/>
    <w:rsid w:val="00CC1AB4"/>
    <w:rsid w:val="00CC36D1"/>
    <w:rsid w:val="00CC7A7B"/>
    <w:rsid w:val="00D07BA1"/>
    <w:rsid w:val="00D11A37"/>
    <w:rsid w:val="00D250F5"/>
    <w:rsid w:val="00D7516E"/>
    <w:rsid w:val="00E208EC"/>
    <w:rsid w:val="00EB38B8"/>
    <w:rsid w:val="00EE745F"/>
    <w:rsid w:val="00EF732A"/>
    <w:rsid w:val="00F823A1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08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de-DE" w:eastAsia="ja-JP" w:bidi="de-DE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6645B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666660" w:themeColor="text2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454541" w:themeColor="text2" w:themeTint="E6"/>
      <w:sz w:val="34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Link">
    <w:name w:val="Hyperlink"/>
    <w:basedOn w:val="Absatz-Standardschriftart"/>
    <w:uiPriority w:val="99"/>
    <w:unhideWhenUsed/>
    <w:rsid w:val="000155C1"/>
    <w:rPr>
      <w:color w:val="34B6C3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B7A85"/>
    <w:rPr>
      <w:color w:val="A96EB6" w:themeColor="followed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E2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ata.stadt-zuerich.ch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losbe.com/a-api" TargetMode="External"/><Relationship Id="rId11" Type="http://schemas.openxmlformats.org/officeDocument/2006/relationships/hyperlink" Target="https://restcountries.eu" TargetMode="External"/><Relationship Id="rId12" Type="http://schemas.openxmlformats.org/officeDocument/2006/relationships/hyperlink" Target="http://www.wiewarm.ch/api/doc/index.html" TargetMode="External"/><Relationship Id="rId13" Type="http://schemas.openxmlformats.org/officeDocument/2006/relationships/hyperlink" Target="https://sunrise-sunset.org/api" TargetMode="External"/><Relationship Id="rId14" Type="http://schemas.openxmlformats.org/officeDocument/2006/relationships/hyperlink" Target="http://ulvis.net/s/developer.html" TargetMode="External"/><Relationship Id="rId15" Type="http://schemas.openxmlformats.org/officeDocument/2006/relationships/hyperlink" Target="https://www.wordsapi.com" TargetMode="External"/><Relationship Id="rId16" Type="http://schemas.openxmlformats.org/officeDocument/2006/relationships/hyperlink" Target="https://api.chucknorris.io" TargetMode="External"/><Relationship Id="rId17" Type="http://schemas.openxmlformats.org/officeDocument/2006/relationships/hyperlink" Target="http://thecatapi.com" TargetMode="External"/><Relationship Id="rId18" Type="http://schemas.openxmlformats.org/officeDocument/2006/relationships/hyperlink" Target="http://webknox.com/api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ervices.aonaware.com/DictService/DictService.asmx" TargetMode="External"/><Relationship Id="rId8" Type="http://schemas.openxmlformats.org/officeDocument/2006/relationships/hyperlink" Target="https://opendata.swiss/d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n/Library/Containers/com.microsoft.Word/Data/Library/Caches/1031/TM10002069/Schreiben%20eines%20Tagebuchs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Schreiben eines Tagebuchs.dotx</Template>
  <TotalTime>0</TotalTime>
  <Pages>1</Pages>
  <Words>191</Words>
  <Characters>1209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Huber</dc:creator>
  <cp:keywords/>
  <dc:description/>
  <cp:lastModifiedBy>Jan Huber</cp:lastModifiedBy>
  <cp:revision>28</cp:revision>
  <dcterms:created xsi:type="dcterms:W3CDTF">2017-11-17T05:52:00Z</dcterms:created>
  <dcterms:modified xsi:type="dcterms:W3CDTF">2017-11-17T06:39:00Z</dcterms:modified>
</cp:coreProperties>
</file>